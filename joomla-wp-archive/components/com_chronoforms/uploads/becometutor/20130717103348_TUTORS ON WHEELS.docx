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EE" w:rsidRDefault="00622EEE">
      <w:pPr>
        <w:rPr>
          <w:rFonts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28.5pt;margin-top:684.95pt;width:552.3pt;height:27pt;z-index:251657216;visibility:visible" filled="f" stroked="f">
            <v:textbox inset=",8.64pt">
              <w:txbxContent>
                <w:p w:rsidR="00622EEE" w:rsidRDefault="00622EEE">
                  <w:pPr>
                    <w:pStyle w:val="Address01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Phone:  347-233-2849 | cell:  347-706-0296  |  159-01 110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 Ave. 6-D, Jamaica, NY 11433 |  cherokeebjones@yahoo.com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7" type="#_x0000_t75" alt="UrbanModern" style="position:absolute;margin-left:-85.2pt;margin-top:39pt;width:612pt;height:11in;z-index:-251658240;visibility:visible">
            <v:imagedata r:id="rId5" o:title=""/>
          </v:shape>
        </w:pict>
      </w:r>
      <w:r>
        <w:rPr>
          <w:noProof/>
        </w:rPr>
        <w:pict>
          <v:shape id="Text Box 7" o:spid="_x0000_s1028" type="#_x0000_t202" style="position:absolute;margin-left:0;margin-top:61.5pt;width:489pt;height:692.25pt;z-index:251659264;visibility:visible;mso-position-horizontal:center" filled="f" stroked="f">
            <v:textbox>
              <w:txbxContent>
                <w:p w:rsidR="00622EEE" w:rsidRDefault="00622EEE">
                  <w:pPr>
                    <w:pStyle w:val="SenderAddress"/>
                    <w:rPr>
                      <w:rFonts w:ascii="Arial" w:hAnsi="Arial" w:cs="Arial"/>
                    </w:rPr>
                  </w:pPr>
                </w:p>
                <w:p w:rsidR="00622EEE" w:rsidRDefault="00622EEE">
                  <w:pPr>
                    <w:pStyle w:val="Date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July 17,2013</w:t>
                  </w:r>
                </w:p>
                <w:p w:rsidR="00622EEE" w:rsidRDefault="00622EEE">
                  <w:pPr>
                    <w:pStyle w:val="RecipientName"/>
                    <w:ind w:right="1440"/>
                    <w:rPr>
                      <w:rFonts w:ascii="Arial" w:hAnsi="Arial" w:cs="Arial"/>
                      <w:sz w:val="28"/>
                      <w:szCs w:val="28"/>
                      <w:lang w:val="en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en"/>
                    </w:rPr>
                    <w:t>Tutors on Wheels</w:t>
                  </w:r>
                </w:p>
                <w:p w:rsidR="00622EEE" w:rsidRDefault="00622EEE">
                  <w:pPr>
                    <w:pStyle w:val="RecipientName"/>
                    <w:ind w:right="1440"/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  <w:lang w:val="en"/>
                    </w:rPr>
                    <w:t>Online Options</w:t>
                  </w:r>
                </w:p>
                <w:p w:rsidR="00622EEE" w:rsidRDefault="00622EEE">
                  <w:pPr>
                    <w:shd w:val="clear" w:color="auto" w:fill="FFFFFF"/>
                    <w:outlineLvl w:val="0"/>
                    <w:rPr>
                      <w:rFonts w:ascii="Arial" w:hAnsi="Arial" w:cs="Arial"/>
                    </w:rPr>
                  </w:pPr>
                </w:p>
                <w:p w:rsidR="00622EEE" w:rsidRDefault="00622EEE">
                  <w:pPr>
                    <w:pStyle w:val="RecipientAddress"/>
                    <w:ind w:right="1440"/>
                    <w:rPr>
                      <w:rFonts w:ascii="Arial" w:hAnsi="Arial" w:cs="Arial"/>
                      <w:lang w:val="en"/>
                    </w:rPr>
                  </w:pPr>
                </w:p>
                <w:p w:rsidR="00622EEE" w:rsidRDefault="00622EEE">
                  <w:pPr>
                    <w:pStyle w:val="RecipientAddress"/>
                    <w:ind w:right="14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TUTORS ON WHEELS:</w:t>
                  </w:r>
                </w:p>
                <w:p w:rsidR="00622EEE" w:rsidRDefault="00622EEE">
                  <w:pPr>
                    <w:pStyle w:val="RecipientAddress"/>
                    <w:ind w:right="1440"/>
                    <w:rPr>
                      <w:rFonts w:ascii="Arial" w:hAnsi="Arial" w:cs="Arial"/>
                      <w:lang w:val="en"/>
                    </w:rPr>
                  </w:pPr>
                </w:p>
                <w:p w:rsidR="00622EEE" w:rsidRDefault="00622EEE">
                  <w:pPr>
                    <w:pStyle w:val="Body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 am interested in an “Online” Tutoring position for the Tutors on Wheels program in New York City.. I have a B.A. in Liberal Arts from S.U.N.Y. Empire State College with a concentration in Media Arts, June 2012. </w:t>
                  </w:r>
                </w:p>
                <w:p w:rsidR="00622EEE" w:rsidRDefault="00622EEE">
                  <w:pPr>
                    <w:pStyle w:val="Body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I have more than 40 years of work experience ranging from work for major newspapers (The Washington Post, The Memphis Commercial Appeal and The Detroit Free Press) where I worked primarily in advertising; and many years of working in the music industry as a songwriter, musician, performer and publisher. I am still active as a musician; writer and producer and blogger.  My resume is attached.</w:t>
                  </w:r>
                </w:p>
                <w:p w:rsidR="00622EEE" w:rsidRDefault="00622EEE">
                  <w:pPr>
                    <w:pStyle w:val="Body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 may be reached at the 347-233-2849 or 347-706-0296 or you may e-mail me at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</w:rPr>
                      <w:t>cherokeebjones@yahoo.com</w:t>
                    </w:r>
                  </w:hyperlink>
                  <w:r>
                    <w:rPr>
                      <w:rFonts w:ascii="Arial" w:hAnsi="Arial" w:cs="Arial"/>
                    </w:rPr>
                    <w:t xml:space="preserve"> .</w:t>
                  </w:r>
                </w:p>
                <w:p w:rsidR="00622EEE" w:rsidRDefault="00622EEE">
                  <w:pPr>
                    <w:pStyle w:val="Clos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Sincerely,</w:t>
                  </w:r>
                </w:p>
                <w:p w:rsidR="00622EEE" w:rsidRDefault="00622EEE">
                  <w:pPr>
                    <w:pStyle w:val="Clos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Barbara Alford Jones</w:t>
                  </w:r>
                </w:p>
                <w:p w:rsidR="00622EEE" w:rsidRDefault="00622EEE">
                  <w:pPr>
                    <w:pStyle w:val="Closing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22EEE" w:rsidRDefault="00622EEE">
                  <w:pPr>
                    <w:pStyle w:val="Closing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22EEE" w:rsidRDefault="00622EEE">
                  <w:pPr>
                    <w:pStyle w:val="Beginyourletterhere"/>
                  </w:pPr>
                </w:p>
                <w:p w:rsidR="00622EEE" w:rsidRDefault="00622EEE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9" type="#_x0000_t202" style="position:absolute;margin-left:292.05pt;margin-top:18.2pt;width:120.2pt;height:115.15pt;z-index:251656192;visibility:visible;mso-wrap-style:none" filled="f" stroked="f">
            <v:textbox style="mso-fit-shape-to-text:t">
              <w:txbxContent>
                <w:p w:rsidR="00622EEE" w:rsidRDefault="00622EEE">
                  <w:pPr>
                    <w:pStyle w:val="EnterCompanyName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>
                      <v:shape id="Picture 1" o:spid="_x0000_i1026" type="#_x0000_t75" style="width:105pt;height:107.2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cs="Times New Roman"/>
          <w:b/>
          <w:bCs/>
          <w:sz w:val="28"/>
          <w:szCs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7" type="#_x0000_t172" style="width:423pt;height:21.75pt" fillcolor="black">
            <v:fill r:id="rId8" o:title=""/>
            <v:stroke r:id="rId8" o:title=""/>
            <v:shadow color="#868686"/>
            <v:textpath style="font-family:&quot;Arial Black&quot;;font-size:18pt;v-text-kern:t" trim="t" fitpath="t" string="Barbara Alford Jones"/>
          </v:shape>
        </w:pict>
      </w:r>
      <w:r>
        <w:rPr>
          <w:rFonts w:cs="Times New Roman"/>
        </w:rPr>
        <w:softHyphen/>
      </w:r>
      <w:r>
        <w:rPr>
          <w:rFonts w:cs="Times New Roman"/>
        </w:rPr>
        <w:softHyphen/>
      </w:r>
    </w:p>
    <w:sectPr w:rsidR="00622EEE" w:rsidSect="00622E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2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3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4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2EEE"/>
    <w:rsid w:val="006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nhideWhenUsed="0"/>
    <w:lsdException w:name="Default Paragraph Font" w:unhideWhenUsed="0"/>
    <w:lsdException w:name="Body Text" w:unhideWhenUsed="0"/>
    <w:lsdException w:name="Subtitle" w:semiHidden="0" w:uiPriority="11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uiPriority w:val="99"/>
    <w:pPr>
      <w:jc w:val="right"/>
    </w:pPr>
    <w:rPr>
      <w:rFonts w:ascii="Arial" w:hAnsi="Arial" w:cs="Arial"/>
      <w:b/>
      <w:bCs/>
      <w:color w:val="006666"/>
      <w:sz w:val="28"/>
      <w:szCs w:val="28"/>
    </w:rPr>
  </w:style>
  <w:style w:type="paragraph" w:customStyle="1" w:styleId="Beginyourletterhere">
    <w:name w:val="Begin your letter here"/>
    <w:basedOn w:val="Normal"/>
    <w:uiPriority w:val="99"/>
    <w:rPr>
      <w:rFonts w:ascii="Arial" w:hAnsi="Arial" w:cs="Arial"/>
      <w:color w:val="006666"/>
      <w:sz w:val="20"/>
      <w:szCs w:val="20"/>
    </w:rPr>
  </w:style>
  <w:style w:type="character" w:customStyle="1" w:styleId="EnterCompanyNameChar">
    <w:name w:val="Enter Company Name Char"/>
    <w:uiPriority w:val="99"/>
    <w:rPr>
      <w:rFonts w:ascii="Arial" w:hAnsi="Arial" w:cs="Arial"/>
      <w:b/>
      <w:bCs/>
      <w:color w:val="006666"/>
      <w:sz w:val="24"/>
      <w:szCs w:val="24"/>
    </w:rPr>
  </w:style>
  <w:style w:type="paragraph" w:customStyle="1" w:styleId="Address01">
    <w:name w:val="Address 01"/>
    <w:basedOn w:val="Normal"/>
    <w:uiPriority w:val="99"/>
    <w:rPr>
      <w:rFonts w:ascii="Arial" w:hAnsi="Arial" w:cs="Arial"/>
      <w:color w:val="006666"/>
      <w:sz w:val="18"/>
      <w:szCs w:val="18"/>
    </w:rPr>
  </w:style>
  <w:style w:type="character" w:customStyle="1" w:styleId="BeginyourletterhereChar">
    <w:name w:val="Begin your letter here Char"/>
    <w:uiPriority w:val="99"/>
    <w:rPr>
      <w:rFonts w:ascii="Arial" w:hAnsi="Arial" w:cs="Arial"/>
      <w:color w:val="006666"/>
      <w:sz w:val="24"/>
      <w:szCs w:val="24"/>
    </w:rPr>
  </w:style>
  <w:style w:type="paragraph" w:customStyle="1" w:styleId="SenderAddress">
    <w:name w:val="Sender Address"/>
    <w:basedOn w:val="Normal"/>
    <w:uiPriority w:val="99"/>
  </w:style>
  <w:style w:type="character" w:customStyle="1" w:styleId="Address01Char">
    <w:name w:val="Address 01 Char"/>
    <w:uiPriority w:val="99"/>
    <w:rPr>
      <w:rFonts w:ascii="Arial" w:hAnsi="Arial" w:cs="Arial"/>
      <w:color w:val="006666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pPr>
      <w:spacing w:after="480"/>
    </w:pPr>
  </w:style>
  <w:style w:type="character" w:customStyle="1" w:styleId="DateChar">
    <w:name w:val="Date Char"/>
    <w:basedOn w:val="DefaultParagraphFont"/>
    <w:link w:val="Date"/>
    <w:uiPriority w:val="99"/>
    <w:rPr>
      <w:sz w:val="24"/>
      <w:szCs w:val="24"/>
    </w:rPr>
  </w:style>
  <w:style w:type="paragraph" w:customStyle="1" w:styleId="RecipientAddress">
    <w:name w:val="Recipient Address"/>
    <w:basedOn w:val="Normal"/>
    <w:uiPriority w:val="99"/>
  </w:style>
  <w:style w:type="paragraph" w:styleId="Closing">
    <w:name w:val="Closing"/>
    <w:basedOn w:val="Normal"/>
    <w:link w:val="ClosingChar"/>
    <w:uiPriority w:val="99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99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customStyle="1" w:styleId="RecipientName">
    <w:name w:val="Recipient Name"/>
    <w:basedOn w:val="RecipientAddress"/>
    <w:uiPriority w:val="99"/>
    <w:pPr>
      <w:spacing w:before="80" w:after="200" w:line="276" w:lineRule="auto"/>
    </w:pPr>
    <w:rPr>
      <w:rFonts w:ascii="Bookman Old Style" w:eastAsia="MS PGothic" w:hAnsi="Bookman Old Style" w:cs="Bookman Old Style"/>
      <w:b/>
      <w:bCs/>
      <w:sz w:val="20"/>
      <w:szCs w:val="20"/>
    </w:rPr>
  </w:style>
  <w:style w:type="character" w:customStyle="1" w:styleId="RecipientAddressChar">
    <w:name w:val="Recipient Address Char"/>
    <w:uiPriority w:val="99"/>
    <w:rPr>
      <w:sz w:val="24"/>
      <w:szCs w:val="24"/>
    </w:rPr>
  </w:style>
  <w:style w:type="character" w:customStyle="1" w:styleId="RecipientNameChar">
    <w:name w:val="Recipient Name Char"/>
    <w:uiPriority w:val="99"/>
    <w:rPr>
      <w:rFonts w:ascii="Bookman Old Style" w:eastAsia="MS PGothic" w:hAnsi="Bookman Old Style" w:cs="Bookman Old Style"/>
      <w:b/>
      <w:bCs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rokeebjones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HP_UrbanModern_Letterhead_TP1037966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HP_UrbanModern_Letterhead_TP10379664</Template>
  <TotalTime>9</TotalTime>
  <Pages>1</Pages>
  <Words>1</Words>
  <Characters>6</Characters>
  <Application>Microsoft Office Word</Application>
  <DocSecurity>0</DocSecurity>
  <Lines>0</Lines>
  <Paragraphs>0</Paragraphs>
  <ScaleCrop>false</ScaleCrop>
  <Company>American vUSAiks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Barbara</dc:creator>
  <cp:keywords/>
  <dc:description/>
  <cp:lastModifiedBy>Barbara Jones</cp:lastModifiedBy>
  <cp:revision>2</cp:revision>
  <cp:lastPrinted>2013-04-19T15:05:00Z</cp:lastPrinted>
  <dcterms:created xsi:type="dcterms:W3CDTF">2013-07-17T16:29:00Z</dcterms:created>
  <dcterms:modified xsi:type="dcterms:W3CDTF">2013-07-17T16:29:00Z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